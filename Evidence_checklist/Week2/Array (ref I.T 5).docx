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1C030" w14:textId="77777777" w:rsidR="0046263B" w:rsidRDefault="0046263B">
      <w:pPr>
        <w:pStyle w:val="Title"/>
      </w:pPr>
    </w:p>
    <w:p w14:paraId="7196E9FF" w14:textId="77777777" w:rsidR="0018665A" w:rsidRDefault="0046263B" w:rsidP="0046263B">
      <w:pPr>
        <w:pStyle w:val="Title"/>
        <w:pBdr>
          <w:bottom w:val="single" w:sz="6" w:space="1" w:color="auto"/>
        </w:pBdr>
      </w:pPr>
      <w:r>
        <w:t>Array</w:t>
      </w:r>
    </w:p>
    <w:p w14:paraId="459BBF84" w14:textId="77777777" w:rsidR="0046263B" w:rsidRDefault="008A0C40" w:rsidP="008A0C40">
      <w:pPr>
        <w:pStyle w:val="Title"/>
        <w:tabs>
          <w:tab w:val="left" w:pos="5720"/>
        </w:tabs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9D73CAC" wp14:editId="613F7D08">
            <wp:simplePos x="0" y="0"/>
            <wp:positionH relativeFrom="margin">
              <wp:posOffset>-113665</wp:posOffset>
            </wp:positionH>
            <wp:positionV relativeFrom="margin">
              <wp:posOffset>916940</wp:posOffset>
            </wp:positionV>
            <wp:extent cx="3315335" cy="2491740"/>
            <wp:effectExtent l="0" t="0" r="1206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ay_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30F09BE" w14:textId="77777777" w:rsidR="0018665A" w:rsidRPr="004426C8" w:rsidRDefault="004426C8" w:rsidP="004426C8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4681C0BB" wp14:editId="7ACBB02E">
            <wp:simplePos x="0" y="0"/>
            <wp:positionH relativeFrom="margin">
              <wp:posOffset>-113665</wp:posOffset>
            </wp:positionH>
            <wp:positionV relativeFrom="margin">
              <wp:posOffset>3429635</wp:posOffset>
            </wp:positionV>
            <wp:extent cx="3315335" cy="2491105"/>
            <wp:effectExtent l="0" t="0" r="1206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_meth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C40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332C447" wp14:editId="7DA0C376">
            <wp:simplePos x="0" y="0"/>
            <wp:positionH relativeFrom="margin">
              <wp:posOffset>-113665</wp:posOffset>
            </wp:positionH>
            <wp:positionV relativeFrom="margin">
              <wp:posOffset>5939155</wp:posOffset>
            </wp:positionV>
            <wp:extent cx="3349625" cy="251714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ay_r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sz w:val="32"/>
          <w:szCs w:val="32"/>
        </w:rPr>
        <w:t>TDD method used to set up array</w:t>
      </w:r>
    </w:p>
    <w:p w14:paraId="72F568E1" w14:textId="77777777" w:rsidR="004426C8" w:rsidRPr="004426C8" w:rsidRDefault="004426C8" w:rsidP="004426C8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rFonts w:ascii="Calibri" w:hAnsi="Calibri"/>
          <w:sz w:val="32"/>
          <w:szCs w:val="32"/>
        </w:rPr>
        <w:t>Expecting back 15 from method adding up all number in the array.</w:t>
      </w:r>
    </w:p>
    <w:p w14:paraId="4BC57C0C" w14:textId="77777777" w:rsidR="004426C8" w:rsidRDefault="004426C8" w:rsidP="004426C8">
      <w:pPr>
        <w:rPr>
          <w:sz w:val="40"/>
          <w:szCs w:val="40"/>
        </w:rPr>
      </w:pPr>
    </w:p>
    <w:p w14:paraId="7234AFF3" w14:textId="77777777" w:rsidR="004426C8" w:rsidRDefault="004426C8" w:rsidP="004426C8">
      <w:pPr>
        <w:pStyle w:val="ListParagraph"/>
        <w:numPr>
          <w:ilvl w:val="0"/>
          <w:numId w:val="21"/>
        </w:numPr>
        <w:rPr>
          <w:rFonts w:ascii="Calibri" w:hAnsi="Calibri"/>
          <w:sz w:val="32"/>
          <w:szCs w:val="32"/>
        </w:rPr>
      </w:pPr>
      <w:proofErr w:type="spellStart"/>
      <w:r w:rsidRPr="004426C8">
        <w:rPr>
          <w:rFonts w:ascii="Calibri" w:hAnsi="Calibri"/>
          <w:sz w:val="32"/>
          <w:szCs w:val="32"/>
        </w:rPr>
        <w:t>Sum_array</w:t>
      </w:r>
      <w:proofErr w:type="spellEnd"/>
      <w:r w:rsidRPr="004426C8">
        <w:rPr>
          <w:rFonts w:ascii="Calibri" w:hAnsi="Calibri"/>
          <w:sz w:val="32"/>
          <w:szCs w:val="32"/>
        </w:rPr>
        <w:t xml:space="preserve"> takes in</w:t>
      </w:r>
      <w:r>
        <w:rPr>
          <w:rFonts w:ascii="Calibri" w:hAnsi="Calibri"/>
          <w:sz w:val="32"/>
          <w:szCs w:val="32"/>
        </w:rPr>
        <w:t xml:space="preserve"> an</w:t>
      </w:r>
      <w:r w:rsidRPr="004426C8">
        <w:rPr>
          <w:rFonts w:ascii="Calibri" w:hAnsi="Calibri"/>
          <w:sz w:val="32"/>
          <w:szCs w:val="32"/>
        </w:rPr>
        <w:t xml:space="preserve"> array and loops thro</w:t>
      </w:r>
      <w:bookmarkStart w:id="0" w:name="_GoBack"/>
      <w:bookmarkEnd w:id="0"/>
      <w:r w:rsidRPr="004426C8">
        <w:rPr>
          <w:rFonts w:ascii="Calibri" w:hAnsi="Calibri"/>
          <w:sz w:val="32"/>
          <w:szCs w:val="32"/>
        </w:rPr>
        <w:t xml:space="preserve">ugh </w:t>
      </w:r>
      <w:r>
        <w:rPr>
          <w:rFonts w:ascii="Calibri" w:hAnsi="Calibri"/>
          <w:sz w:val="32"/>
          <w:szCs w:val="32"/>
        </w:rPr>
        <w:t>it</w:t>
      </w:r>
      <w:r w:rsidRPr="004426C8">
        <w:rPr>
          <w:rFonts w:ascii="Calibri" w:hAnsi="Calibri"/>
          <w:sz w:val="32"/>
          <w:szCs w:val="32"/>
        </w:rPr>
        <w:t>, adding each number up then returns the full total.</w:t>
      </w:r>
    </w:p>
    <w:p w14:paraId="6A4EE414" w14:textId="77777777" w:rsidR="004426C8" w:rsidRPr="004426C8" w:rsidRDefault="004426C8" w:rsidP="004426C8">
      <w:pPr>
        <w:rPr>
          <w:rFonts w:ascii="Calibri" w:hAnsi="Calibri"/>
          <w:sz w:val="32"/>
          <w:szCs w:val="32"/>
        </w:rPr>
      </w:pPr>
    </w:p>
    <w:p w14:paraId="6F90B532" w14:textId="77777777" w:rsidR="004426C8" w:rsidRDefault="004426C8" w:rsidP="004426C8">
      <w:pPr>
        <w:rPr>
          <w:rFonts w:ascii="Calibri" w:hAnsi="Calibri"/>
          <w:sz w:val="32"/>
          <w:szCs w:val="32"/>
        </w:rPr>
      </w:pPr>
    </w:p>
    <w:p w14:paraId="1D842884" w14:textId="77777777" w:rsidR="004426C8" w:rsidRPr="004426C8" w:rsidRDefault="004426C8" w:rsidP="004426C8">
      <w:pPr>
        <w:pStyle w:val="ListParagraph"/>
        <w:numPr>
          <w:ilvl w:val="0"/>
          <w:numId w:val="2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Terminal view showing the TDD method has passed and returned the correct number.</w:t>
      </w:r>
    </w:p>
    <w:sectPr w:rsidR="004426C8" w:rsidRPr="004426C8">
      <w:footerReference w:type="default" r:id="rId10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BF9DE" w14:textId="77777777" w:rsidR="00A1158F" w:rsidRDefault="00A1158F">
      <w:pPr>
        <w:spacing w:after="0" w:line="240" w:lineRule="auto"/>
      </w:pPr>
      <w:r>
        <w:separator/>
      </w:r>
    </w:p>
    <w:p w14:paraId="585DAFCF" w14:textId="77777777" w:rsidR="00A1158F" w:rsidRDefault="00A1158F"/>
    <w:p w14:paraId="1D2E8333" w14:textId="77777777" w:rsidR="00A1158F" w:rsidRDefault="00A1158F"/>
  </w:endnote>
  <w:endnote w:type="continuationSeparator" w:id="0">
    <w:p w14:paraId="75F031AF" w14:textId="77777777" w:rsidR="00A1158F" w:rsidRDefault="00A1158F">
      <w:pPr>
        <w:spacing w:after="0" w:line="240" w:lineRule="auto"/>
      </w:pPr>
      <w:r>
        <w:continuationSeparator/>
      </w:r>
    </w:p>
    <w:p w14:paraId="1AAF043B" w14:textId="77777777" w:rsidR="00A1158F" w:rsidRDefault="00A1158F"/>
    <w:p w14:paraId="47421670" w14:textId="77777777" w:rsidR="00A1158F" w:rsidRDefault="00A115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43217" w14:textId="77777777" w:rsidR="0018665A" w:rsidRDefault="00A115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6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4E722" w14:textId="77777777" w:rsidR="00A1158F" w:rsidRDefault="00A1158F">
      <w:pPr>
        <w:spacing w:after="0" w:line="240" w:lineRule="auto"/>
      </w:pPr>
      <w:r>
        <w:separator/>
      </w:r>
    </w:p>
    <w:p w14:paraId="71B3DCAA" w14:textId="77777777" w:rsidR="00A1158F" w:rsidRDefault="00A1158F"/>
    <w:p w14:paraId="1C255361" w14:textId="77777777" w:rsidR="00A1158F" w:rsidRDefault="00A1158F"/>
  </w:footnote>
  <w:footnote w:type="continuationSeparator" w:id="0">
    <w:p w14:paraId="17CE8403" w14:textId="77777777" w:rsidR="00A1158F" w:rsidRDefault="00A1158F">
      <w:pPr>
        <w:spacing w:after="0" w:line="240" w:lineRule="auto"/>
      </w:pPr>
      <w:r>
        <w:continuationSeparator/>
      </w:r>
    </w:p>
    <w:p w14:paraId="68AB2102" w14:textId="77777777" w:rsidR="00A1158F" w:rsidRDefault="00A1158F"/>
    <w:p w14:paraId="081E333B" w14:textId="77777777" w:rsidR="00A1158F" w:rsidRDefault="00A1158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A0B06"/>
    <w:multiLevelType w:val="hybridMultilevel"/>
    <w:tmpl w:val="91E23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73BE4"/>
    <w:multiLevelType w:val="hybridMultilevel"/>
    <w:tmpl w:val="9114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F7968"/>
    <w:multiLevelType w:val="hybridMultilevel"/>
    <w:tmpl w:val="C616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D4F30"/>
    <w:multiLevelType w:val="hybridMultilevel"/>
    <w:tmpl w:val="7776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E1B45"/>
    <w:multiLevelType w:val="hybridMultilevel"/>
    <w:tmpl w:val="A3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6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5"/>
  </w:num>
  <w:num w:numId="18">
    <w:abstractNumId w:val="13"/>
  </w:num>
  <w:num w:numId="19">
    <w:abstractNumId w:val="20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B"/>
    <w:rsid w:val="00136BC5"/>
    <w:rsid w:val="0018665A"/>
    <w:rsid w:val="004426C8"/>
    <w:rsid w:val="0046263B"/>
    <w:rsid w:val="008A0C40"/>
    <w:rsid w:val="00A1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F21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44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0C"/>
    <w:rsid w:val="0062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655E6672EB2847B28D0142E7E12BBF">
    <w:name w:val="63655E6672EB2847B28D0142E7E12BBF"/>
  </w:style>
  <w:style w:type="paragraph" w:customStyle="1" w:styleId="7487EF01B5B50F4B925A754231577492">
    <w:name w:val="7487EF01B5B50F4B925A754231577492"/>
  </w:style>
  <w:style w:type="paragraph" w:customStyle="1" w:styleId="3C310C7D4E44F2409CB13AA9FD93CBA1">
    <w:name w:val="3C310C7D4E44F2409CB13AA9FD93CBA1"/>
  </w:style>
  <w:style w:type="paragraph" w:customStyle="1" w:styleId="CC83C3C9B2F24045B519910A83770F2C">
    <w:name w:val="CC83C3C9B2F24045B519910A83770F2C"/>
  </w:style>
  <w:style w:type="paragraph" w:customStyle="1" w:styleId="249FF73B43A9854A81DBDFD4CFBCBB74">
    <w:name w:val="249FF73B43A9854A81DBDFD4CFBCBB74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10829B8561F7D44AA972D20797943A87">
    <w:name w:val="10829B8561F7D44AA972D20797943A87"/>
  </w:style>
  <w:style w:type="paragraph" w:customStyle="1" w:styleId="B380E19E24BB014DB29B8C3FAA20C1B0">
    <w:name w:val="B380E19E24BB014DB29B8C3FAA20C1B0"/>
  </w:style>
  <w:style w:type="paragraph" w:customStyle="1" w:styleId="57A931F00BDE0D4793CDB86FDEA7E410">
    <w:name w:val="57A931F00BDE0D4793CDB86FDEA7E410"/>
  </w:style>
  <w:style w:type="paragraph" w:customStyle="1" w:styleId="7214B1FBC486AC4497E3036CED23ADA9">
    <w:name w:val="7214B1FBC486AC4497E3036CED23ADA9"/>
  </w:style>
  <w:style w:type="paragraph" w:customStyle="1" w:styleId="758DA054599D7D46BE40851F39CDA015">
    <w:name w:val="758DA054599D7D46BE40851F39CDA015"/>
  </w:style>
  <w:style w:type="paragraph" w:customStyle="1" w:styleId="C6C96D5A72FFA945A38193FC5CA57815">
    <w:name w:val="C6C96D5A72FFA945A38193FC5CA57815"/>
  </w:style>
  <w:style w:type="paragraph" w:customStyle="1" w:styleId="51386D6E06E0C4418AAF8EA945CEC12D">
    <w:name w:val="51386D6E06E0C4418AAF8EA945CEC12D"/>
  </w:style>
  <w:style w:type="paragraph" w:customStyle="1" w:styleId="E812081F8DC1D0459A3729104C45E3C9">
    <w:name w:val="E812081F8DC1D0459A3729104C45E3C9"/>
  </w:style>
  <w:style w:type="paragraph" w:customStyle="1" w:styleId="7D09BA5C6A1A7845923A6BB0791F571E">
    <w:name w:val="7D09BA5C6A1A7845923A6BB0791F571E"/>
  </w:style>
  <w:style w:type="paragraph" w:customStyle="1" w:styleId="7147BFB9CF419D4C972151B4938D6FEC">
    <w:name w:val="7147BFB9CF419D4C972151B4938D6FEC"/>
  </w:style>
  <w:style w:type="paragraph" w:customStyle="1" w:styleId="5B8721E0A4CFDB4BB0359765C482CAA0">
    <w:name w:val="5B8721E0A4CFDB4BB0359765C482CAA0"/>
  </w:style>
  <w:style w:type="paragraph" w:customStyle="1" w:styleId="5E3878A3579ECE489443CD74E727122D">
    <w:name w:val="5E3878A3579ECE489443CD74E727122D"/>
  </w:style>
  <w:style w:type="paragraph" w:customStyle="1" w:styleId="B4E8FB005E4313458C190B7A0792B2FE">
    <w:name w:val="B4E8FB005E4313458C190B7A0792B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9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Davidson</dc:creator>
  <cp:keywords/>
  <dc:description/>
  <cp:lastModifiedBy>Crawford Davidson</cp:lastModifiedBy>
  <cp:revision>1</cp:revision>
  <dcterms:created xsi:type="dcterms:W3CDTF">2017-06-16T09:59:00Z</dcterms:created>
  <dcterms:modified xsi:type="dcterms:W3CDTF">2017-06-16T10:18:00Z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