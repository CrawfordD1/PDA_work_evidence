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B603D9" w14:textId="77777777" w:rsidR="00F043EC" w:rsidRDefault="00F043EC">
      <w:pPr>
        <w:pStyle w:val="Subtitle"/>
      </w:pPr>
    </w:p>
    <w:p w14:paraId="3BBE5694" w14:textId="77777777" w:rsidR="00F043EC" w:rsidRDefault="0007491C" w:rsidP="0007491C">
      <w:pPr>
        <w:pStyle w:val="Title"/>
        <w:pBdr>
          <w:bottom w:val="single" w:sz="6" w:space="1" w:color="auto"/>
        </w:pBdr>
      </w:pPr>
      <w:r>
        <w:t>Searching for data</w:t>
      </w:r>
    </w:p>
    <w:p w14:paraId="100C2ED4" w14:textId="77777777" w:rsidR="0007491C" w:rsidRDefault="0007491C" w:rsidP="0007491C">
      <w:pPr>
        <w:pStyle w:val="Title"/>
      </w:pPr>
    </w:p>
    <w:p w14:paraId="3E6D444C" w14:textId="77777777" w:rsidR="00F043EC" w:rsidRDefault="002D4FC8">
      <w:r>
        <w:rPr>
          <w:noProof/>
          <w:lang w:eastAsia="en-US"/>
        </w:rPr>
        <w:drawing>
          <wp:inline distT="0" distB="0" distL="0" distR="0" wp14:anchorId="6033289C" wp14:editId="25A9D159">
            <wp:extent cx="5486400" cy="113557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E3D1" w14:textId="77777777" w:rsidR="00F043EC" w:rsidRDefault="0007491C" w:rsidP="0007491C">
      <w:pPr>
        <w:rPr>
          <w:rFonts w:ascii="Calibri" w:hAnsi="Calibri"/>
          <w:sz w:val="32"/>
          <w:szCs w:val="32"/>
        </w:rPr>
      </w:pPr>
      <w:r w:rsidRPr="0007491C">
        <w:rPr>
          <w:rFonts w:ascii="Calibri" w:hAnsi="Calibri"/>
          <w:sz w:val="32"/>
          <w:szCs w:val="32"/>
        </w:rPr>
        <w:t>‘Customers’ method set up to retrieve customer information from the customers table. This method is run on a Film object and ties together the customer and fi</w:t>
      </w:r>
      <w:r>
        <w:rPr>
          <w:rFonts w:ascii="Calibri" w:hAnsi="Calibri"/>
          <w:sz w:val="32"/>
          <w:szCs w:val="32"/>
        </w:rPr>
        <w:t>lm ID through the Tickets table to search for the correct information.</w:t>
      </w:r>
    </w:p>
    <w:p w14:paraId="74ED71FC" w14:textId="77777777" w:rsidR="0007491C" w:rsidRDefault="0007491C" w:rsidP="0007491C">
      <w:pPr>
        <w:rPr>
          <w:rFonts w:ascii="Calibri" w:hAnsi="Calibri"/>
          <w:sz w:val="32"/>
          <w:szCs w:val="32"/>
        </w:rPr>
      </w:pPr>
      <w:r>
        <w:rPr>
          <w:rFonts w:ascii="Calibri" w:hAnsi="Calibri"/>
          <w:noProof/>
          <w:sz w:val="32"/>
          <w:szCs w:val="32"/>
          <w:lang w:eastAsia="en-US"/>
        </w:rPr>
        <w:drawing>
          <wp:inline distT="0" distB="0" distL="0" distR="0" wp14:anchorId="7ED113A7" wp14:editId="35EBE315">
            <wp:extent cx="4025900" cy="15494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6-16 at 13.23.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BF11" w14:textId="77777777" w:rsidR="0007491C" w:rsidRDefault="0007491C" w:rsidP="0007491C">
      <w:pPr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This is the output result from PRY after running the customers method on an object ‘film1’.</w:t>
      </w:r>
    </w:p>
    <w:p w14:paraId="6CC0D18E" w14:textId="77777777" w:rsidR="0007491C" w:rsidRDefault="0007491C" w:rsidP="0007491C">
      <w:pPr>
        <w:rPr>
          <w:rFonts w:ascii="Calibri" w:hAnsi="Calibri"/>
          <w:sz w:val="32"/>
          <w:szCs w:val="32"/>
        </w:rPr>
      </w:pPr>
    </w:p>
    <w:p w14:paraId="3C342162" w14:textId="77777777" w:rsidR="0007491C" w:rsidRDefault="0007491C" w:rsidP="0007491C">
      <w:pPr>
        <w:rPr>
          <w:rFonts w:ascii="Calibri" w:hAnsi="Calibri"/>
          <w:sz w:val="32"/>
          <w:szCs w:val="32"/>
        </w:rPr>
      </w:pPr>
    </w:p>
    <w:p w14:paraId="36F17C8D" w14:textId="77777777" w:rsidR="0007491C" w:rsidRDefault="0007491C" w:rsidP="0007491C">
      <w:pPr>
        <w:rPr>
          <w:rFonts w:ascii="Calibri" w:hAnsi="Calibri"/>
          <w:sz w:val="32"/>
          <w:szCs w:val="32"/>
        </w:rPr>
      </w:pPr>
    </w:p>
    <w:p w14:paraId="055270D2" w14:textId="77777777" w:rsidR="008F56D7" w:rsidRDefault="008F56D7" w:rsidP="0007491C">
      <w:pPr>
        <w:pStyle w:val="Title"/>
        <w:pBdr>
          <w:bottom w:val="single" w:sz="6" w:space="1" w:color="auto"/>
        </w:pBdr>
      </w:pPr>
    </w:p>
    <w:p w14:paraId="6943FFCB" w14:textId="77777777" w:rsidR="0007491C" w:rsidRDefault="0007491C" w:rsidP="0007491C">
      <w:pPr>
        <w:pStyle w:val="Title"/>
        <w:pBdr>
          <w:bottom w:val="single" w:sz="6" w:space="1" w:color="auto"/>
        </w:pBdr>
      </w:pPr>
      <w:r>
        <w:t>S</w:t>
      </w:r>
      <w:r>
        <w:t>orting</w:t>
      </w:r>
      <w:r>
        <w:t xml:space="preserve"> data</w:t>
      </w:r>
    </w:p>
    <w:p w14:paraId="70B8EF07" w14:textId="77777777" w:rsidR="0007491C" w:rsidRDefault="0007491C" w:rsidP="0007491C">
      <w:pPr>
        <w:pStyle w:val="Title"/>
      </w:pPr>
    </w:p>
    <w:p w14:paraId="01B6C90C" w14:textId="77777777" w:rsidR="0007491C" w:rsidRDefault="0007491C" w:rsidP="0007491C">
      <w:bookmarkStart w:id="0" w:name="_GoBack"/>
      <w:r>
        <w:rPr>
          <w:noProof/>
          <w:lang w:eastAsia="en-US"/>
        </w:rPr>
        <w:drawing>
          <wp:inline distT="0" distB="0" distL="0" distR="0" wp14:anchorId="35736862" wp14:editId="27784395">
            <wp:extent cx="5486400" cy="113557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C4B7B3E" w14:textId="77777777" w:rsidR="0007491C" w:rsidRDefault="0007491C" w:rsidP="0007491C">
      <w:pPr>
        <w:rPr>
          <w:rFonts w:ascii="Calibri" w:hAnsi="Calibri"/>
          <w:sz w:val="32"/>
          <w:szCs w:val="32"/>
        </w:rPr>
      </w:pPr>
      <w:r w:rsidRPr="0007491C">
        <w:rPr>
          <w:rFonts w:ascii="Calibri" w:hAnsi="Calibri"/>
          <w:sz w:val="32"/>
          <w:szCs w:val="32"/>
        </w:rPr>
        <w:t>‘Customers’ method set up to retrieve customer information from the customers table. This method is run on a Film object and ties together the customer and fi</w:t>
      </w:r>
      <w:r>
        <w:rPr>
          <w:rFonts w:ascii="Calibri" w:hAnsi="Calibri"/>
          <w:sz w:val="32"/>
          <w:szCs w:val="32"/>
        </w:rPr>
        <w:t>lm ID through the Tickets table to search for the correct information.</w:t>
      </w:r>
    </w:p>
    <w:p w14:paraId="56C3E7F8" w14:textId="77777777" w:rsidR="0007491C" w:rsidRDefault="0007491C" w:rsidP="0007491C">
      <w:pPr>
        <w:rPr>
          <w:rFonts w:ascii="Calibri" w:hAnsi="Calibri"/>
          <w:sz w:val="32"/>
          <w:szCs w:val="32"/>
        </w:rPr>
      </w:pPr>
      <w:r>
        <w:rPr>
          <w:rFonts w:ascii="Calibri" w:hAnsi="Calibri"/>
          <w:noProof/>
          <w:sz w:val="32"/>
          <w:szCs w:val="32"/>
          <w:lang w:eastAsia="en-US"/>
        </w:rPr>
        <w:drawing>
          <wp:inline distT="0" distB="0" distL="0" distR="0" wp14:anchorId="4BC565A6" wp14:editId="6ED965D2">
            <wp:extent cx="4025900" cy="154940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6-16 at 13.23.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FBE5" w14:textId="77777777" w:rsidR="0007491C" w:rsidRDefault="0007491C" w:rsidP="0007491C">
      <w:pPr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This is the output result from PRY after running the customers method on an object ‘film1’.</w:t>
      </w:r>
    </w:p>
    <w:p w14:paraId="051A6220" w14:textId="77777777" w:rsidR="0007491C" w:rsidRPr="0007491C" w:rsidRDefault="0007491C" w:rsidP="0007491C">
      <w:pPr>
        <w:rPr>
          <w:rFonts w:ascii="Calibri" w:hAnsi="Calibri"/>
          <w:sz w:val="32"/>
          <w:szCs w:val="32"/>
        </w:rPr>
      </w:pPr>
    </w:p>
    <w:sectPr w:rsidR="0007491C" w:rsidRPr="0007491C">
      <w:footerReference w:type="default" r:id="rId9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B21878" w14:textId="77777777" w:rsidR="002D4FC8" w:rsidRDefault="002D4FC8">
      <w:pPr>
        <w:spacing w:after="0" w:line="240" w:lineRule="auto"/>
      </w:pPr>
      <w:r>
        <w:separator/>
      </w:r>
    </w:p>
    <w:p w14:paraId="1E619B86" w14:textId="77777777" w:rsidR="002D4FC8" w:rsidRDefault="002D4FC8"/>
    <w:p w14:paraId="219814C3" w14:textId="77777777" w:rsidR="002D4FC8" w:rsidRDefault="002D4FC8"/>
  </w:endnote>
  <w:endnote w:type="continuationSeparator" w:id="0">
    <w:p w14:paraId="456206C7" w14:textId="77777777" w:rsidR="002D4FC8" w:rsidRDefault="002D4FC8">
      <w:pPr>
        <w:spacing w:after="0" w:line="240" w:lineRule="auto"/>
      </w:pPr>
      <w:r>
        <w:continuationSeparator/>
      </w:r>
    </w:p>
    <w:p w14:paraId="5CAAE8E4" w14:textId="77777777" w:rsidR="002D4FC8" w:rsidRDefault="002D4FC8"/>
    <w:p w14:paraId="23B5628C" w14:textId="77777777" w:rsidR="002D4FC8" w:rsidRDefault="002D4F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6CB241" w14:textId="77777777" w:rsidR="00F043EC" w:rsidRDefault="002D4FC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56D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0EBF5E" w14:textId="77777777" w:rsidR="002D4FC8" w:rsidRDefault="002D4FC8">
      <w:pPr>
        <w:spacing w:after="0" w:line="240" w:lineRule="auto"/>
      </w:pPr>
      <w:r>
        <w:separator/>
      </w:r>
    </w:p>
    <w:p w14:paraId="00D0698C" w14:textId="77777777" w:rsidR="002D4FC8" w:rsidRDefault="002D4FC8"/>
    <w:p w14:paraId="566DBEA7" w14:textId="77777777" w:rsidR="002D4FC8" w:rsidRDefault="002D4FC8"/>
  </w:footnote>
  <w:footnote w:type="continuationSeparator" w:id="0">
    <w:p w14:paraId="3E55DB0A" w14:textId="77777777" w:rsidR="002D4FC8" w:rsidRDefault="002D4FC8">
      <w:pPr>
        <w:spacing w:after="0" w:line="240" w:lineRule="auto"/>
      </w:pPr>
      <w:r>
        <w:continuationSeparator/>
      </w:r>
    </w:p>
    <w:p w14:paraId="7EC0E087" w14:textId="77777777" w:rsidR="002D4FC8" w:rsidRDefault="002D4FC8"/>
    <w:p w14:paraId="48728956" w14:textId="77777777" w:rsidR="002D4FC8" w:rsidRDefault="002D4FC8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91C"/>
    <w:rsid w:val="0007491C"/>
    <w:rsid w:val="00115E64"/>
    <w:rsid w:val="002D4FC8"/>
    <w:rsid w:val="008F56D7"/>
    <w:rsid w:val="00F0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D7C9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Ind w:w="0" w:type="dxa"/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user/Library/Containers/com.microsoft.Word/Data/Library/Caches/1033/TM10002081/Research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BAD"/>
    <w:rsid w:val="0092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9D81CDF653A54ABED346397E81A611">
    <w:name w:val="4C9D81CDF653A54ABED346397E81A611"/>
  </w:style>
  <w:style w:type="paragraph" w:customStyle="1" w:styleId="0FEF9686EB9B404BBFD80D2A89546EB7">
    <w:name w:val="0FEF9686EB9B404BBFD80D2A89546EB7"/>
  </w:style>
  <w:style w:type="paragraph" w:customStyle="1" w:styleId="70FBD0D0F23F254FB2F4BFE8333A56C6">
    <w:name w:val="70FBD0D0F23F254FB2F4BFE8333A56C6"/>
  </w:style>
  <w:style w:type="paragraph" w:customStyle="1" w:styleId="E1460289695C344FA26ABEC9CF3BCB42">
    <w:name w:val="E1460289695C344FA26ABEC9CF3BCB42"/>
  </w:style>
  <w:style w:type="paragraph" w:customStyle="1" w:styleId="A5E2DF8D4120964B920F95865CA80254">
    <w:name w:val="A5E2DF8D4120964B920F95865CA80254"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240" w:line="312" w:lineRule="auto"/>
    </w:pPr>
    <w:rPr>
      <w:rFonts w:eastAsiaTheme="minorHAnsi"/>
      <w:color w:val="000000" w:themeColor="text1"/>
      <w:lang w:eastAsia="ja-JP"/>
    </w:rPr>
  </w:style>
  <w:style w:type="paragraph" w:customStyle="1" w:styleId="0925996238334447A588B73183D78130">
    <w:name w:val="0925996238334447A588B73183D78130"/>
  </w:style>
  <w:style w:type="paragraph" w:customStyle="1" w:styleId="D2E21E01761CC0429A333E0E4050BCCD">
    <w:name w:val="D2E21E01761CC0429A333E0E4050BCCD"/>
  </w:style>
  <w:style w:type="paragraph" w:customStyle="1" w:styleId="7DA1B8D805492543A0C10040A11E165C">
    <w:name w:val="7DA1B8D805492543A0C10040A11E165C"/>
  </w:style>
  <w:style w:type="paragraph" w:customStyle="1" w:styleId="1A17836C2FA77E4993314909E1BACFA2">
    <w:name w:val="1A17836C2FA77E4993314909E1BACFA2"/>
  </w:style>
  <w:style w:type="paragraph" w:customStyle="1" w:styleId="AED0D1773CE37B4A9EC3436070C202AA">
    <w:name w:val="AED0D1773CE37B4A9EC3436070C202AA"/>
  </w:style>
  <w:style w:type="paragraph" w:customStyle="1" w:styleId="CF2A379AE417E8449B2712BE120A878B">
    <w:name w:val="CF2A379AE417E8449B2712BE120A878B"/>
  </w:style>
  <w:style w:type="paragraph" w:customStyle="1" w:styleId="50C6DC6D6FDF2D4D89A5DD875DB06C0A">
    <w:name w:val="50C6DC6D6FDF2D4D89A5DD875DB06C0A"/>
  </w:style>
  <w:style w:type="paragraph" w:customStyle="1" w:styleId="3EC943C2EDD43142994626A7CCCFC99C">
    <w:name w:val="3EC943C2EDD43142994626A7CCCFC99C"/>
  </w:style>
  <w:style w:type="paragraph" w:customStyle="1" w:styleId="FFB7BAB7B4A8BB4A9E35766AE455E1A8">
    <w:name w:val="FFB7BAB7B4A8BB4A9E35766AE455E1A8"/>
  </w:style>
  <w:style w:type="paragraph" w:customStyle="1" w:styleId="413C65357C0D644A8685001A2B74DF06">
    <w:name w:val="413C65357C0D644A8685001A2B74DF06"/>
  </w:style>
  <w:style w:type="paragraph" w:customStyle="1" w:styleId="B8A411104C374D4096DC43FB4B7AEC7B">
    <w:name w:val="B8A411104C374D4096DC43FB4B7AEC7B"/>
  </w:style>
  <w:style w:type="paragraph" w:customStyle="1" w:styleId="766A52E5CAC3924BB4B02D6C6FFF4B27">
    <w:name w:val="766A52E5CAC3924BB4B02D6C6FFF4B27"/>
  </w:style>
  <w:style w:type="paragraph" w:customStyle="1" w:styleId="567DCF5811827D488C0C66507090E9E1">
    <w:name w:val="567DCF5811827D488C0C66507090E9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3</TotalTime>
  <Pages>2</Pages>
  <Words>102</Words>
  <Characters>588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Crawford Davidson</dc:creator>
  <cp:keywords/>
  <dc:description/>
  <cp:lastModifiedBy>Crawford Davidson</cp:lastModifiedBy>
  <cp:revision>2</cp:revision>
  <dcterms:created xsi:type="dcterms:W3CDTF">2017-06-16T12:23:00Z</dcterms:created>
  <dcterms:modified xsi:type="dcterms:W3CDTF">2017-06-16T12:39:00Z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